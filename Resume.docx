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Default="00E369FA">
      <w:pPr>
        <w:pStyle w:val="Title"/>
      </w:pPr>
      <w:sdt>
        <w:sdtPr>
          <w:alias w:val="Enter your name:"/>
          <w:tag w:val=""/>
          <w:id w:val="-328297061"/>
          <w:placeholder>
            <w:docPart w:val="8155277B09FD48B3BA52F03170E6CD5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937CED">
            <w:t>SHIVAM ANIL SATRE</w:t>
          </w:r>
        </w:sdtContent>
      </w:sdt>
    </w:p>
    <w:p w:rsidR="00394A6D" w:rsidRDefault="00937CED">
      <w:r>
        <w:t>K</w:t>
      </w:r>
      <w:r w:rsidRPr="00937CED">
        <w:t xml:space="preserve">oregaon </w:t>
      </w:r>
      <w:r>
        <w:t>Park</w:t>
      </w:r>
      <w:r w:rsidR="00CC75DB">
        <w:t>,</w:t>
      </w:r>
      <w:r>
        <w:t xml:space="preserve"> Pune, 411001 | 91+8208546280</w:t>
      </w:r>
      <w:r w:rsidR="007D00B3">
        <w:t> | </w:t>
      </w:r>
      <w:r>
        <w:t>shivamsatre728@gmail.com</w:t>
      </w:r>
    </w:p>
    <w:p w:rsidR="00394A6D" w:rsidRDefault="00937CED">
      <w:pPr>
        <w:pStyle w:val="Heading1"/>
      </w:pPr>
      <w:r>
        <w:t>Courses</w:t>
      </w:r>
    </w:p>
    <w:p w:rsidR="00394A6D" w:rsidRDefault="00937CED" w:rsidP="00DD4208">
      <w:pPr>
        <w:pStyle w:val="ListBullet"/>
      </w:pPr>
      <w:r>
        <w:t>Full Stack Web Development, (CCBP 4.0)</w:t>
      </w:r>
    </w:p>
    <w:sdt>
      <w:sdtPr>
        <w:alias w:val="Education:"/>
        <w:tag w:val="Education:"/>
        <w:id w:val="1513793667"/>
        <w:placeholder>
          <w:docPart w:val="887FFD1DD01241C48061B7786D2689E2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937CED">
      <w:pPr>
        <w:pStyle w:val="Heading2"/>
      </w:pPr>
      <w:r>
        <w:t>B.E. in computer science</w:t>
      </w:r>
      <w:r w:rsidR="007D00B3">
        <w:t> | </w:t>
      </w:r>
      <w:r>
        <w:t>Engineering</w:t>
      </w:r>
      <w:r w:rsidR="007D00B3">
        <w:t> | </w:t>
      </w:r>
      <w:r>
        <w:t>Pune</w:t>
      </w:r>
    </w:p>
    <w:p w:rsidR="00394A6D" w:rsidRDefault="00937CED" w:rsidP="00937CED">
      <w:pPr>
        <w:pStyle w:val="ListBullet"/>
        <w:numPr>
          <w:ilvl w:val="0"/>
          <w:numId w:val="18"/>
        </w:numPr>
      </w:pPr>
      <w:r>
        <w:t>Modern Education Society’s College of Engineering</w:t>
      </w:r>
    </w:p>
    <w:p w:rsidR="00394A6D" w:rsidRDefault="00937CED">
      <w:pPr>
        <w:pStyle w:val="Heading2"/>
      </w:pPr>
      <w:r>
        <w:t>12</w:t>
      </w:r>
      <w:r w:rsidRPr="00937CED">
        <w:rPr>
          <w:vertAlign w:val="superscript"/>
        </w:rPr>
        <w:t>th</w:t>
      </w:r>
      <w:r>
        <w:t xml:space="preserve"> pcm</w:t>
      </w:r>
      <w:r w:rsidR="007D00B3">
        <w:t> | </w:t>
      </w:r>
      <w:r>
        <w:t>+ nda stream</w:t>
      </w:r>
      <w:r w:rsidR="007D00B3">
        <w:t> | </w:t>
      </w:r>
      <w:r>
        <w:t>Sambhajinagar</w:t>
      </w:r>
    </w:p>
    <w:p w:rsidR="00394A6D" w:rsidRDefault="00937CED">
      <w:pPr>
        <w:pStyle w:val="ListBullet"/>
      </w:pPr>
      <w:r>
        <w:t xml:space="preserve">Aastha Defence Academy ADA </w:t>
      </w:r>
    </w:p>
    <w:p w:rsidR="00937CED" w:rsidRDefault="00937CED" w:rsidP="00937CED">
      <w:pPr>
        <w:pStyle w:val="ListBullet"/>
        <w:numPr>
          <w:ilvl w:val="0"/>
          <w:numId w:val="0"/>
        </w:numPr>
        <w:ind w:left="360"/>
      </w:pPr>
    </w:p>
    <w:p w:rsidR="00394A6D" w:rsidRDefault="00E422A9">
      <w:pPr>
        <w:pStyle w:val="Heading1"/>
      </w:pPr>
      <w:r>
        <w:t>Technical Skills</w:t>
      </w:r>
    </w:p>
    <w:p w:rsidR="00394A6D" w:rsidRDefault="00E422A9">
      <w:pPr>
        <w:pStyle w:val="Heading2"/>
      </w:pPr>
      <w:r>
        <w:t>Programming &amp; development</w:t>
      </w:r>
    </w:p>
    <w:p w:rsidR="00D56207" w:rsidRDefault="00E422A9" w:rsidP="00E422A9">
      <w:pPr>
        <w:pStyle w:val="ListBullet"/>
      </w:pPr>
      <w:r>
        <w:t>Frontend: HTML, CSS, JavaScript</w:t>
      </w:r>
      <w:r w:rsidR="00937CED">
        <w:t xml:space="preserve"> </w:t>
      </w:r>
      <w:r>
        <w:t>(currently advancing)</w:t>
      </w:r>
    </w:p>
    <w:p w:rsidR="00E422A9" w:rsidRDefault="00E422A9" w:rsidP="00E422A9">
      <w:pPr>
        <w:pStyle w:val="ListBullet"/>
      </w:pPr>
      <w:r>
        <w:t>Backend &amp; Databases: Python (Programming), SQLite</w:t>
      </w:r>
    </w:p>
    <w:p w:rsidR="00E422A9" w:rsidRDefault="00FB21A8" w:rsidP="00E422A9">
      <w:pPr>
        <w:pStyle w:val="ListBullet"/>
      </w:pPr>
      <w:r>
        <w:t>Learning Platform: Hands-on-</w:t>
      </w:r>
      <w:r>
        <w:t>coding practice through CCBP 4.0 (NxtWave)</w:t>
      </w:r>
    </w:p>
    <w:p w:rsidR="00E422A9" w:rsidRDefault="00E422A9" w:rsidP="00E422A9">
      <w:pPr>
        <w:pStyle w:val="ListBullet"/>
        <w:numPr>
          <w:ilvl w:val="0"/>
          <w:numId w:val="0"/>
        </w:numPr>
      </w:pPr>
    </w:p>
    <w:p w:rsidR="00E422A9" w:rsidRDefault="00E422A9" w:rsidP="00E422A9">
      <w:pPr>
        <w:pStyle w:val="Heading1"/>
      </w:pPr>
      <w:r>
        <w:t>Strengths &amp; Abilities</w:t>
      </w:r>
    </w:p>
    <w:p w:rsidR="00E422A9" w:rsidRDefault="00E422A9" w:rsidP="00E422A9">
      <w:pPr>
        <w:pStyle w:val="ListBullet"/>
      </w:pPr>
      <w:r>
        <w:t>Strong foundation in web development and database management.</w:t>
      </w:r>
    </w:p>
    <w:p w:rsidR="00E422A9" w:rsidRDefault="00E422A9" w:rsidP="00E422A9">
      <w:pPr>
        <w:pStyle w:val="ListBullet"/>
      </w:pPr>
      <w:r>
        <w:t>Quick learner with problem-solving mindset.</w:t>
      </w:r>
    </w:p>
    <w:p w:rsidR="00E422A9" w:rsidRDefault="00E422A9" w:rsidP="00E422A9">
      <w:pPr>
        <w:pStyle w:val="ListBullet"/>
      </w:pPr>
      <w:r>
        <w:t>Discipline and time management (NDA stream background).</w:t>
      </w:r>
    </w:p>
    <w:p w:rsidR="00E422A9" w:rsidRDefault="00E422A9" w:rsidP="00E422A9">
      <w:pPr>
        <w:pStyle w:val="ListBullet"/>
        <w:numPr>
          <w:ilvl w:val="0"/>
          <w:numId w:val="0"/>
        </w:numPr>
      </w:pPr>
    </w:p>
    <w:p w:rsidR="00E422A9" w:rsidRDefault="00E422A9" w:rsidP="00E422A9">
      <w:pPr>
        <w:pStyle w:val="ListBullet"/>
        <w:numPr>
          <w:ilvl w:val="0"/>
          <w:numId w:val="0"/>
        </w:numPr>
      </w:pPr>
    </w:p>
    <w:p w:rsidR="00E422A9" w:rsidRDefault="00E422A9" w:rsidP="00E422A9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E422A9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9FA" w:rsidRDefault="00E369FA">
      <w:pPr>
        <w:spacing w:after="0"/>
      </w:pPr>
      <w:r>
        <w:separator/>
      </w:r>
    </w:p>
  </w:endnote>
  <w:endnote w:type="continuationSeparator" w:id="0">
    <w:p w:rsidR="00E369FA" w:rsidRDefault="00E369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9FA" w:rsidRDefault="00E369FA">
      <w:pPr>
        <w:spacing w:after="0"/>
      </w:pPr>
      <w:r>
        <w:separator/>
      </w:r>
    </w:p>
  </w:footnote>
  <w:footnote w:type="continuationSeparator" w:id="0">
    <w:p w:rsidR="00E369FA" w:rsidRDefault="00E369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3A53E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ED"/>
    <w:rsid w:val="00374627"/>
    <w:rsid w:val="00394A6D"/>
    <w:rsid w:val="003F19B9"/>
    <w:rsid w:val="004476A1"/>
    <w:rsid w:val="005114E7"/>
    <w:rsid w:val="005E5E55"/>
    <w:rsid w:val="00616068"/>
    <w:rsid w:val="006E401C"/>
    <w:rsid w:val="0077621B"/>
    <w:rsid w:val="007963CE"/>
    <w:rsid w:val="007D00B3"/>
    <w:rsid w:val="008916B6"/>
    <w:rsid w:val="008E10EB"/>
    <w:rsid w:val="00937CED"/>
    <w:rsid w:val="009763C8"/>
    <w:rsid w:val="00A8131A"/>
    <w:rsid w:val="00B769EE"/>
    <w:rsid w:val="00C57E43"/>
    <w:rsid w:val="00C72B59"/>
    <w:rsid w:val="00CC75DB"/>
    <w:rsid w:val="00D33143"/>
    <w:rsid w:val="00D56207"/>
    <w:rsid w:val="00D765AF"/>
    <w:rsid w:val="00DD4208"/>
    <w:rsid w:val="00E369FA"/>
    <w:rsid w:val="00E422A9"/>
    <w:rsid w:val="00EA2B92"/>
    <w:rsid w:val="00FB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0F413688-3AF6-4364-BE05-B0290BF6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55277B09FD48B3BA52F03170E6C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B7B74-C5F4-48C7-8C46-0A563CC0E1EE}"/>
      </w:docPartPr>
      <w:docPartBody>
        <w:p w:rsidR="00000000" w:rsidRDefault="00BD4A0F">
          <w:pPr>
            <w:pStyle w:val="8155277B09FD48B3BA52F03170E6CD56"/>
          </w:pPr>
          <w:r>
            <w:t>Your Name</w:t>
          </w:r>
        </w:p>
      </w:docPartBody>
    </w:docPart>
    <w:docPart>
      <w:docPartPr>
        <w:name w:val="887FFD1DD01241C48061B7786D268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E5B19-F536-45A3-8A21-667FA0236178}"/>
      </w:docPartPr>
      <w:docPartBody>
        <w:p w:rsidR="00000000" w:rsidRDefault="00BD4A0F">
          <w:pPr>
            <w:pStyle w:val="887FFD1DD01241C48061B7786D2689E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0F"/>
    <w:rsid w:val="00BD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55277B09FD48B3BA52F03170E6CD56">
    <w:name w:val="8155277B09FD48B3BA52F03170E6CD56"/>
  </w:style>
  <w:style w:type="paragraph" w:customStyle="1" w:styleId="DF0BC2739F7942B688618588BD99A60F">
    <w:name w:val="DF0BC2739F7942B688618588BD99A60F"/>
  </w:style>
  <w:style w:type="paragraph" w:customStyle="1" w:styleId="C66E7C7879694DF0819744BBFA1D71D1">
    <w:name w:val="C66E7C7879694DF0819744BBFA1D71D1"/>
  </w:style>
  <w:style w:type="paragraph" w:customStyle="1" w:styleId="D1A15FFA0B2D45679D838DC31FFA626C">
    <w:name w:val="D1A15FFA0B2D45679D838DC31FFA626C"/>
  </w:style>
  <w:style w:type="paragraph" w:customStyle="1" w:styleId="C89EE3833ECF41B5BF7E71A227A04B06">
    <w:name w:val="C89EE3833ECF41B5BF7E71A227A04B06"/>
  </w:style>
  <w:style w:type="paragraph" w:customStyle="1" w:styleId="7E9973518ACA4431A2B13DADDF339383">
    <w:name w:val="7E9973518ACA4431A2B13DADDF339383"/>
  </w:style>
  <w:style w:type="paragraph" w:customStyle="1" w:styleId="DAA1841F16E941FBAE62B8C0C310E96C">
    <w:name w:val="DAA1841F16E941FBAE62B8C0C310E96C"/>
  </w:style>
  <w:style w:type="paragraph" w:customStyle="1" w:styleId="887FFD1DD01241C48061B7786D2689E2">
    <w:name w:val="887FFD1DD01241C48061B7786D2689E2"/>
  </w:style>
  <w:style w:type="paragraph" w:customStyle="1" w:styleId="81BE2EBBC31C4F00B86D7D707459D941">
    <w:name w:val="81BE2EBBC31C4F00B86D7D707459D941"/>
  </w:style>
  <w:style w:type="paragraph" w:customStyle="1" w:styleId="89A0FA6C98F74F638CAC6B2B15A74381">
    <w:name w:val="89A0FA6C98F74F638CAC6B2B15A74381"/>
  </w:style>
  <w:style w:type="paragraph" w:customStyle="1" w:styleId="7A75BF2EDA3E43608212868C10EF9CAA">
    <w:name w:val="7A75BF2EDA3E43608212868C10EF9CAA"/>
  </w:style>
  <w:style w:type="paragraph" w:customStyle="1" w:styleId="051E96759206468FA961C1244C649969">
    <w:name w:val="051E96759206468FA961C1244C649969"/>
  </w:style>
  <w:style w:type="paragraph" w:customStyle="1" w:styleId="7DF0C54B008949F5AF45F50A4C75512D">
    <w:name w:val="7DF0C54B008949F5AF45F50A4C75512D"/>
  </w:style>
  <w:style w:type="paragraph" w:customStyle="1" w:styleId="1B25A8E993FA409E842B5F71D1B8BEA6">
    <w:name w:val="1B25A8E993FA409E842B5F71D1B8BEA6"/>
  </w:style>
  <w:style w:type="paragraph" w:customStyle="1" w:styleId="8A5F47E3F4214E8BA80964B082219EB3">
    <w:name w:val="8A5F47E3F4214E8BA80964B082219EB3"/>
  </w:style>
  <w:style w:type="paragraph" w:customStyle="1" w:styleId="90BE19B88A954CA89EC1B46EF7EF6AEC">
    <w:name w:val="90BE19B88A954CA89EC1B46EF7EF6AEC"/>
  </w:style>
  <w:style w:type="paragraph" w:customStyle="1" w:styleId="5AD0D79BF9DB415BA0D3228B18E462A0">
    <w:name w:val="5AD0D79BF9DB415BA0D3228B18E462A0"/>
  </w:style>
  <w:style w:type="paragraph" w:customStyle="1" w:styleId="6225DDF35BC14E94A6E32C5D7681B41F">
    <w:name w:val="6225DDF35BC14E94A6E32C5D7681B41F"/>
  </w:style>
  <w:style w:type="paragraph" w:customStyle="1" w:styleId="0C123BEFF80B4492ADA507607D70EA44">
    <w:name w:val="0C123BEFF80B4492ADA507607D70EA44"/>
  </w:style>
  <w:style w:type="paragraph" w:customStyle="1" w:styleId="CE967B5E9EA843D5A933457099666F4E">
    <w:name w:val="CE967B5E9EA843D5A933457099666F4E"/>
  </w:style>
  <w:style w:type="paragraph" w:customStyle="1" w:styleId="C58A5BB46BFA4564A2C51413DE9C1539">
    <w:name w:val="C58A5BB46BFA4564A2C51413DE9C1539"/>
  </w:style>
  <w:style w:type="paragraph" w:customStyle="1" w:styleId="9781A8F52D144BFEA84359F533EAAE41">
    <w:name w:val="9781A8F52D144BFEA84359F533EAAE41"/>
  </w:style>
  <w:style w:type="paragraph" w:customStyle="1" w:styleId="F55D0663DE3047BBAAF9CDAC54AE7EA4">
    <w:name w:val="F55D0663DE3047BBAAF9CDAC54AE7EA4"/>
  </w:style>
  <w:style w:type="paragraph" w:customStyle="1" w:styleId="2AAE19658FAD4073B6F6E65BA403D57F">
    <w:name w:val="2AAE19658FAD4073B6F6E65BA403D57F"/>
  </w:style>
  <w:style w:type="paragraph" w:customStyle="1" w:styleId="37DEB4C0A1A3404FBDBA2F2EC95370BA">
    <w:name w:val="37DEB4C0A1A3404FBDBA2F2EC95370BA"/>
  </w:style>
  <w:style w:type="paragraph" w:customStyle="1" w:styleId="F6321A98EA534E4681AE567B1952DB49">
    <w:name w:val="F6321A98EA534E4681AE567B1952DB49"/>
  </w:style>
  <w:style w:type="paragraph" w:customStyle="1" w:styleId="3825CF29E29449D18587F354C2206242">
    <w:name w:val="3825CF29E29449D18587F354C2206242"/>
  </w:style>
  <w:style w:type="paragraph" w:customStyle="1" w:styleId="8045165361C44E4491212F56D4D15967">
    <w:name w:val="8045165361C44E4491212F56D4D15967"/>
  </w:style>
  <w:style w:type="paragraph" w:customStyle="1" w:styleId="417958D989CD4A459F9426DFCA549136">
    <w:name w:val="417958D989CD4A459F9426DFCA549136"/>
  </w:style>
  <w:style w:type="paragraph" w:customStyle="1" w:styleId="E6798DCADEA34483968B91844E0FD038">
    <w:name w:val="E6798DCADEA34483968B91844E0FD038"/>
  </w:style>
  <w:style w:type="paragraph" w:customStyle="1" w:styleId="193D7B532ACB4667863F708910EC8E84">
    <w:name w:val="193D7B532ACB4667863F708910EC8E84"/>
  </w:style>
  <w:style w:type="paragraph" w:customStyle="1" w:styleId="209162FC27B4493A816923BBB36C94A1">
    <w:name w:val="209162FC27B4493A816923BBB36C94A1"/>
  </w:style>
  <w:style w:type="paragraph" w:customStyle="1" w:styleId="524092B97B69401B986C6FFAD47382E9">
    <w:name w:val="524092B97B69401B986C6FFAD47382E9"/>
  </w:style>
  <w:style w:type="paragraph" w:customStyle="1" w:styleId="0D34B0791AE94099BA3504F00209F7FD">
    <w:name w:val="0D34B0791AE94099BA3504F00209F7FD"/>
  </w:style>
  <w:style w:type="paragraph" w:customStyle="1" w:styleId="E202045ACECF4392B045EADCFDB4C32E">
    <w:name w:val="E202045ACECF4392B045EADCFDB4C32E"/>
  </w:style>
  <w:style w:type="paragraph" w:customStyle="1" w:styleId="07418EA41F1C45EFB2A97C2DDD0AE54A">
    <w:name w:val="07418EA41F1C45EFB2A97C2DDD0AE5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43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</dc:creator>
  <cp:keywords/>
  <dc:description>SHIVAM ANIL SATRE</dc:description>
  <cp:lastModifiedBy>sai</cp:lastModifiedBy>
  <cp:revision>1</cp:revision>
  <dcterms:created xsi:type="dcterms:W3CDTF">2025-08-24T06:43:00Z</dcterms:created>
  <dcterms:modified xsi:type="dcterms:W3CDTF">2025-08-24T07:26:00Z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